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108F6" w14:textId="77777777" w:rsidR="00864DCF" w:rsidRDefault="00756C9F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14:paraId="17919219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03EAEC2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69E7C8F" w14:textId="77777777"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91D4B9F" w14:textId="28157C95" w:rsidR="00864DCF" w:rsidRDefault="004E2115" w:rsidP="00BA3733">
            <w:pPr>
              <w:pStyle w:val="Tabelle"/>
            </w:pPr>
            <w:r>
              <w:t xml:space="preserve">2 </w:t>
            </w:r>
            <w:proofErr w:type="spellStart"/>
            <w:r w:rsidR="00BA3733">
              <w:t>Complete</w:t>
            </w:r>
            <w:proofErr w:type="spellEnd"/>
            <w:r>
              <w:t xml:space="preserve"> </w:t>
            </w:r>
            <w:proofErr w:type="spellStart"/>
            <w:r w:rsidR="00EA7563">
              <w:t>appointment</w:t>
            </w:r>
            <w:proofErr w:type="spellEnd"/>
          </w:p>
        </w:tc>
      </w:tr>
      <w:tr w:rsidR="00864DCF" w:rsidRPr="00EA7563" w14:paraId="19C04965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6726264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D358872" w14:textId="5B5925E3" w:rsidR="00864DCF" w:rsidRPr="00EA7563" w:rsidRDefault="00EA7563">
            <w:pPr>
              <w:pStyle w:val="Tabelle"/>
              <w:rPr>
                <w:lang w:val="en-GB"/>
              </w:rPr>
            </w:pPr>
            <w:r w:rsidRPr="00EA7563">
              <w:rPr>
                <w:lang w:val="en-GB"/>
              </w:rPr>
              <w:t>The health visitor is finished with an appoi</w:t>
            </w:r>
            <w:r>
              <w:rPr>
                <w:lang w:val="en-GB"/>
              </w:rPr>
              <w:t>ntment</w:t>
            </w:r>
            <w:bookmarkStart w:id="0" w:name="_GoBack"/>
            <w:bookmarkEnd w:id="0"/>
          </w:p>
        </w:tc>
      </w:tr>
      <w:tr w:rsidR="00864DCF" w:rsidRPr="004E2115" w14:paraId="2F86C25C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0CC6237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E08623" w14:textId="77777777" w:rsidR="00864DCF" w:rsidRPr="004E2115" w:rsidRDefault="004E2115" w:rsidP="004E2115">
            <w:pPr>
              <w:pStyle w:val="Tabelle"/>
              <w:rPr>
                <w:lang w:val="en-GB"/>
              </w:rPr>
            </w:pPr>
            <w:r w:rsidRPr="004E2115">
              <w:rPr>
                <w:lang w:val="en-GB"/>
              </w:rPr>
              <w:t xml:space="preserve">After the health visitor leafs the </w:t>
            </w:r>
            <w:r>
              <w:rPr>
                <w:lang w:val="en-GB"/>
              </w:rPr>
              <w:t>patients</w:t>
            </w:r>
            <w:r w:rsidRPr="004E2115">
              <w:rPr>
                <w:lang w:val="en-GB"/>
              </w:rPr>
              <w:t xml:space="preserve"> home</w:t>
            </w:r>
            <w:r>
              <w:rPr>
                <w:lang w:val="en-GB"/>
              </w:rPr>
              <w:t xml:space="preserve"> the appointment must be finished.</w:t>
            </w:r>
          </w:p>
        </w:tc>
      </w:tr>
      <w:tr w:rsidR="00864DCF" w:rsidRPr="004E2115" w14:paraId="0D5BCA4B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FDB19F6" w14:textId="77777777" w:rsidR="00864DCF" w:rsidRPr="004E2115" w:rsidRDefault="00152130">
            <w:pPr>
              <w:pStyle w:val="Tabelle"/>
              <w:rPr>
                <w:lang w:val="en-GB"/>
              </w:rPr>
            </w:pPr>
            <w:r w:rsidRPr="004E2115">
              <w:rPr>
                <w:lang w:val="en-GB"/>
              </w:rPr>
              <w:t>Actors</w:t>
            </w:r>
            <w:r w:rsidR="00864DCF" w:rsidRPr="004E2115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37FEAB3" w14:textId="77777777" w:rsidR="00864DCF" w:rsidRPr="004E2115" w:rsidRDefault="004E211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Health visitor</w:t>
            </w:r>
          </w:p>
        </w:tc>
      </w:tr>
      <w:tr w:rsidR="00864DCF" w:rsidRPr="004E2115" w14:paraId="67F02A0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56C5D11" w14:textId="77777777" w:rsidR="00864DCF" w:rsidRPr="004E2115" w:rsidRDefault="00152130" w:rsidP="00152130">
            <w:pPr>
              <w:pStyle w:val="Tabelle"/>
              <w:rPr>
                <w:lang w:val="en-GB"/>
              </w:rPr>
            </w:pPr>
            <w:r w:rsidRPr="004E2115">
              <w:rPr>
                <w:lang w:val="en-GB"/>
              </w:rPr>
              <w:t>Starting Event and Preconditions</w:t>
            </w:r>
            <w:r w:rsidR="00864DCF" w:rsidRPr="004E2115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93B0307" w14:textId="77777777" w:rsidR="00864DCF" w:rsidRPr="004E2115" w:rsidRDefault="004E211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All necessary information is entered in the </w:t>
            </w:r>
            <w:r w:rsidR="00C07CCE">
              <w:rPr>
                <w:lang w:val="en-GB"/>
              </w:rPr>
              <w:t>previous</w:t>
            </w:r>
            <w:r>
              <w:rPr>
                <w:lang w:val="en-GB"/>
              </w:rPr>
              <w:t xml:space="preserve"> screens and the health visitor decides to finish the appointment.</w:t>
            </w:r>
          </w:p>
        </w:tc>
      </w:tr>
      <w:tr w:rsidR="00864DCF" w:rsidRPr="004E2115" w14:paraId="6788E140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3899D46" w14:textId="77777777" w:rsidR="00864DCF" w:rsidRPr="004E2115" w:rsidRDefault="00152130" w:rsidP="00152130">
            <w:pPr>
              <w:pStyle w:val="Tabelle"/>
              <w:rPr>
                <w:lang w:val="en-GB"/>
              </w:rPr>
            </w:pPr>
            <w:r w:rsidRPr="004E2115">
              <w:rPr>
                <w:lang w:val="en-GB"/>
              </w:rPr>
              <w:t xml:space="preserve">Result and </w:t>
            </w:r>
            <w:proofErr w:type="spellStart"/>
            <w:r w:rsidRPr="004E2115">
              <w:rPr>
                <w:lang w:val="en-GB"/>
              </w:rPr>
              <w:t>Postconditions</w:t>
            </w:r>
            <w:proofErr w:type="spellEnd"/>
            <w:r w:rsidR="00864DCF" w:rsidRPr="004E2115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1633F86" w14:textId="77777777" w:rsidR="00864DCF" w:rsidRPr="004E2115" w:rsidRDefault="004E211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The appointment is marked as finished.</w:t>
            </w:r>
          </w:p>
        </w:tc>
      </w:tr>
    </w:tbl>
    <w:p w14:paraId="093651D5" w14:textId="77777777" w:rsidR="00864DCF" w:rsidRDefault="00152130" w:rsidP="00152130">
      <w:pPr>
        <w:pStyle w:val="Nebentitel5"/>
        <w:ind w:left="0"/>
      </w:pPr>
      <w:r w:rsidRPr="004E2115">
        <w:rPr>
          <w:lang w:val="en-GB"/>
        </w:rPr>
        <w:t>Ste</w:t>
      </w:r>
      <w:proofErr w:type="spellStart"/>
      <w:r>
        <w:t>ps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422C7B7C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03EE1C58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60C205C7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E648AC6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RPr="00CE522F" w14:paraId="24185675" w14:textId="77777777" w:rsidTr="00C07CCE">
        <w:trPr>
          <w:trHeight w:val="648"/>
        </w:trPr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3F8A2EAC" w14:textId="77777777" w:rsidR="00864DCF" w:rsidRDefault="004E2115">
            <w:pPr>
              <w:pStyle w:val="Tabelle"/>
            </w:pPr>
            <w:r>
              <w:t>2</w:t>
            </w:r>
            <w:r w:rsidR="00C07CCE">
              <w:t>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2D422B" w14:textId="77777777" w:rsidR="00864DCF" w:rsidRDefault="00C07CCE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6A50429C" w14:textId="77777777" w:rsidR="00864DCF" w:rsidRPr="00CE522F" w:rsidRDefault="00CE522F">
            <w:pPr>
              <w:pStyle w:val="Tabelle"/>
              <w:rPr>
                <w:lang w:val="en-GB"/>
              </w:rPr>
            </w:pPr>
            <w:r w:rsidRPr="00CE522F">
              <w:rPr>
                <w:lang w:val="en-GB"/>
              </w:rPr>
              <w:t>A new screen is shown to the user that presents the information necessary to finish the appointment.</w:t>
            </w:r>
          </w:p>
        </w:tc>
      </w:tr>
      <w:tr w:rsidR="00864DCF" w:rsidRPr="00CE522F" w14:paraId="29B4FCE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97CAD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0DF33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Health visitor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5AF8603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The user enters the delay in arrival</w:t>
            </w:r>
          </w:p>
        </w:tc>
      </w:tr>
      <w:tr w:rsidR="00864DCF" w:rsidRPr="00CE522F" w14:paraId="4F20CC99" w14:textId="77777777" w:rsidTr="00C07CCE">
        <w:trPr>
          <w:trHeight w:val="593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60AC6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E808E6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Health visitor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AA3785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The user checks if the presented medical information, for example not given medication, is critical.</w:t>
            </w:r>
          </w:p>
        </w:tc>
      </w:tr>
      <w:tr w:rsidR="00864DCF" w:rsidRPr="00CE522F" w14:paraId="64C2BAD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5D6E9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26D81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Health visitor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CFC4EE" w14:textId="77777777" w:rsidR="00864DCF" w:rsidRPr="00CE522F" w:rsidRDefault="00C07CCE" w:rsidP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The user checks the list of tasks that were not marked as done. In case they are relevant they can be moved to the next appointment.</w:t>
            </w:r>
          </w:p>
        </w:tc>
      </w:tr>
      <w:tr w:rsidR="00864DCF" w:rsidRPr="00CE522F" w14:paraId="04F05B1C" w14:textId="77777777" w:rsidTr="00C07CCE">
        <w:trPr>
          <w:trHeight w:val="439"/>
        </w:trPr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86EF40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52A9D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Health visitor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90A3FF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If necessary, the user can decide to enter a note for protocol.</w:t>
            </w:r>
          </w:p>
        </w:tc>
      </w:tr>
      <w:tr w:rsidR="00864DCF" w:rsidRPr="00CE522F" w14:paraId="3A1D29F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4031D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81D05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Health visitor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85E061C" w14:textId="77777777" w:rsidR="00864DCF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After all date was checked the user presses the “Finish” button.</w:t>
            </w:r>
          </w:p>
        </w:tc>
      </w:tr>
      <w:tr w:rsidR="00C07CCE" w:rsidRPr="00CE522F" w14:paraId="53F3D72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E03271" w14:textId="77777777" w:rsidR="00C07CCE" w:rsidRPr="00CE522F" w:rsidRDefault="00C07CCE" w:rsidP="005D2D9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2.7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FBCBA1" w14:textId="77777777" w:rsidR="00C07CCE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BFAA45" w14:textId="77777777" w:rsidR="00C07CCE" w:rsidRPr="00CE522F" w:rsidRDefault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The system validates the date entered by the user and marks the appointment as finished.</w:t>
            </w:r>
          </w:p>
        </w:tc>
      </w:tr>
      <w:tr w:rsidR="00C07CCE" w:rsidRPr="00CE522F" w14:paraId="35D6F8D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92EFCE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68CF3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25A1B52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7334FEC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15716E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D3F36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95EC192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544F1EC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E814A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2D6DD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909B41B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2412E20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D00F3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A54C0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227F0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6796F45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5F718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5114F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4C5E960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1424B0F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9BAF4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5DF55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859EAB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365BA42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66320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5A994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B75C46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31381AA4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74B61568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0860266E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6BAEEFF2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  <w:tr w:rsidR="00C07CCE" w:rsidRPr="00CE522F" w14:paraId="614C6B03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062C5A4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8450A07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0B9EAC80" w14:textId="77777777" w:rsidR="00C07CCE" w:rsidRPr="00CE522F" w:rsidRDefault="00C07CCE">
            <w:pPr>
              <w:pStyle w:val="Tabelle"/>
              <w:rPr>
                <w:lang w:val="en-GB"/>
              </w:rPr>
            </w:pPr>
          </w:p>
        </w:tc>
      </w:tr>
    </w:tbl>
    <w:p w14:paraId="4BB23AFD" w14:textId="77777777" w:rsidR="00864DCF" w:rsidRDefault="00152130" w:rsidP="00152130">
      <w:pPr>
        <w:pStyle w:val="Nebentitel5"/>
        <w:ind w:left="0"/>
      </w:pPr>
      <w:proofErr w:type="spellStart"/>
      <w:r>
        <w:t>Exceptions</w:t>
      </w:r>
      <w:proofErr w:type="spellEnd"/>
      <w:r w:rsidR="00864DCF">
        <w:t>,</w:t>
      </w:r>
      <w:r>
        <w:t xml:space="preserve"> </w:t>
      </w:r>
      <w:proofErr w:type="spellStart"/>
      <w:r>
        <w:t>Variants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1580072C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0F8DE124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5102E4C3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770F0000" w14:textId="77777777"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RPr="00C07CCE" w14:paraId="16DD6249" w14:textId="77777777" w:rsidTr="00C07CCE">
        <w:trPr>
          <w:trHeight w:val="607"/>
        </w:trPr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6B9FF088" w14:textId="77777777" w:rsidR="00864DCF" w:rsidRDefault="00D3136C">
            <w:pPr>
              <w:pStyle w:val="Tabelle"/>
            </w:pPr>
            <w:r>
              <w:t>2.1.1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DB9188" w14:textId="77777777" w:rsidR="00864DCF" w:rsidRDefault="00D3136C">
            <w:pPr>
              <w:pStyle w:val="Tabelle"/>
            </w:pP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0F6AFFA0" w14:textId="77777777" w:rsidR="00864DCF" w:rsidRPr="00C07CCE" w:rsidRDefault="00D3136C" w:rsidP="00C07CCE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The user can decide to go back to the patient screen at any given time during this use case scenario. </w:t>
            </w:r>
          </w:p>
        </w:tc>
      </w:tr>
      <w:tr w:rsidR="00864DCF" w:rsidRPr="00C07CCE" w14:paraId="42F79D8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105719" w14:textId="77777777" w:rsidR="00864DCF" w:rsidRPr="00C07CCE" w:rsidRDefault="00C07CCE">
            <w:pPr>
              <w:pStyle w:val="Tabelle"/>
              <w:rPr>
                <w:lang w:val="en-GB"/>
              </w:rPr>
            </w:pPr>
            <w:r>
              <w:t>2.6.1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EA25FB" w14:textId="77777777" w:rsidR="00864DCF" w:rsidRPr="00C07CCE" w:rsidRDefault="00C07CCE">
            <w:pPr>
              <w:pStyle w:val="Tabelle"/>
              <w:rPr>
                <w:lang w:val="en-GB"/>
              </w:rPr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0C00E76" w14:textId="77777777" w:rsidR="00864DCF" w:rsidRPr="00C07CCE" w:rsidRDefault="00D3136C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If the date was not valid, an error message is presented to the user and the appointment is not marked as finished.</w:t>
            </w:r>
          </w:p>
        </w:tc>
      </w:tr>
      <w:tr w:rsidR="00864DCF" w:rsidRPr="00C07CCE" w14:paraId="2C6A3D9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2597F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02BBD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6AB9E4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07CCE" w14:paraId="0BCD067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C8A012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B19573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8BF3E7C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07CCE" w14:paraId="24B544B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EFBBF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C9E69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A5FBAF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07CCE" w14:paraId="45C241C0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1ACA2B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AC6B5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360DF5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07CCE" w14:paraId="5ACDA430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4861431C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56585346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157F96EC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C07CCE" w14:paraId="4870831A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20B815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842ADA8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610CF06D" w14:textId="77777777" w:rsidR="00864DCF" w:rsidRPr="00C07CCE" w:rsidRDefault="00864DCF">
            <w:pPr>
              <w:pStyle w:val="Tabelle"/>
              <w:rPr>
                <w:lang w:val="en-GB"/>
              </w:rPr>
            </w:pPr>
          </w:p>
        </w:tc>
      </w:tr>
    </w:tbl>
    <w:p w14:paraId="1F625FCD" w14:textId="77777777" w:rsidR="00864DCF" w:rsidRPr="00C07CCE" w:rsidRDefault="00864DCF" w:rsidP="00152130">
      <w:pPr>
        <w:pStyle w:val="Standardtext"/>
        <w:ind w:left="0"/>
        <w:rPr>
          <w:lang w:val="en-GB"/>
        </w:rPr>
      </w:pPr>
    </w:p>
    <w:sectPr w:rsidR="00864DCF" w:rsidRPr="00C07CCE" w:rsidSect="00D3136C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1C762" w14:textId="77777777" w:rsidR="000A7AC1" w:rsidRDefault="000A7AC1">
      <w:r>
        <w:separator/>
      </w:r>
    </w:p>
  </w:endnote>
  <w:endnote w:type="continuationSeparator" w:id="0">
    <w:p w14:paraId="615BDA64" w14:textId="77777777" w:rsidR="000A7AC1" w:rsidRDefault="000A7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6A506F5B" w14:textId="77777777">
      <w:tc>
        <w:tcPr>
          <w:tcW w:w="851" w:type="dxa"/>
        </w:tcPr>
        <w:p w14:paraId="6CA7540D" w14:textId="1D10C0C1"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731FB9">
            <w:rPr>
              <w:noProof/>
              <w:lang w:val="en-GB" w:eastAsia="ko-K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602F639A" wp14:editId="72435B4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96AF9AC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25pt" to="528.05pt,-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" o:allowincell="f"/>
                </w:pict>
              </mc:Fallback>
            </mc:AlternateConten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2ACCE0FC" w14:textId="77777777"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C6F5D" w14:textId="77777777" w:rsidR="000A7AC1" w:rsidRDefault="000A7AC1">
      <w:r>
        <w:separator/>
      </w:r>
    </w:p>
  </w:footnote>
  <w:footnote w:type="continuationSeparator" w:id="0">
    <w:p w14:paraId="68A8D35C" w14:textId="77777777" w:rsidR="000A7AC1" w:rsidRDefault="000A7A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2BDF91D5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231BF9DA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412269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15pt;height:50.15pt" o:ole="" fillcolor="window">
                <v:imagedata r:id="rId1" o:title=""/>
              </v:shape>
              <o:OLEObject Type="Embed" ProgID="Word.Picture.8" ShapeID="_x0000_i1025" DrawAspect="Content" ObjectID="_1551717422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034CD459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357B1DFE" w14:textId="77777777"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14:paraId="4F3A73F0" w14:textId="77777777" w:rsidR="00864DCF" w:rsidRDefault="00864DCF">
          <w:pPr>
            <w:jc w:val="right"/>
            <w:rPr>
              <w:sz w:val="16"/>
            </w:rPr>
          </w:pPr>
        </w:p>
        <w:p w14:paraId="107EA6CA" w14:textId="77777777" w:rsidR="00864DCF" w:rsidRDefault="00864DCF">
          <w:pPr>
            <w:jc w:val="right"/>
          </w:pPr>
        </w:p>
        <w:p w14:paraId="65D15CBC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3AEA63AF" w14:textId="77777777"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61447"/>
    <w:rsid w:val="000A7AC1"/>
    <w:rsid w:val="000D0B15"/>
    <w:rsid w:val="00152130"/>
    <w:rsid w:val="001D2022"/>
    <w:rsid w:val="003A58C5"/>
    <w:rsid w:val="003B2C18"/>
    <w:rsid w:val="004E2115"/>
    <w:rsid w:val="00731FB9"/>
    <w:rsid w:val="00756C9F"/>
    <w:rsid w:val="007E2780"/>
    <w:rsid w:val="00864DCF"/>
    <w:rsid w:val="00867D40"/>
    <w:rsid w:val="00BA3733"/>
    <w:rsid w:val="00C07CCE"/>
    <w:rsid w:val="00CE522F"/>
    <w:rsid w:val="00D3136C"/>
    <w:rsid w:val="00E11988"/>
    <w:rsid w:val="00E6085F"/>
    <w:rsid w:val="00E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0764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DABA9-151D-EB40-8D1A-FFEF2656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4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Dorner Nic Alexander [dornn1]</cp:lastModifiedBy>
  <cp:revision>4</cp:revision>
  <cp:lastPrinted>2013-03-05T11:36:00Z</cp:lastPrinted>
  <dcterms:created xsi:type="dcterms:W3CDTF">2017-03-22T18:45:00Z</dcterms:created>
  <dcterms:modified xsi:type="dcterms:W3CDTF">2017-03-22T18:51:00Z</dcterms:modified>
</cp:coreProperties>
</file>